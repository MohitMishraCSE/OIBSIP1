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Mohit Mishra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Discipline:Bachelor of Technology (B.Tech) CSE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Carrer  Objective: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Self-motivated and hardworking fresher seeking for an opportunity to work in a challenging environment to prove my skills and utilize my knowledge and intelligence in the growth of the organization.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Qualifications: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               University                %/CGPA        Year of completion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XII-CBSE Board    SGVM,prayagraj        74.6                      2019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X- CBSE Board      Pt.RamCMMPS           8                          2017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Details  of Engineering: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Marks Obtained:    First Semester:  8.34 SGPA              second Semester: 8.95 SGPA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Third Semester: 7.86 SGPA            Fourth Semester: 8.57 SGPA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Fifth Semester: 8.05 SGPA             Sixth Semester:  7.43 SGPA</w:t>
      </w:r>
      <w:bookmarkStart w:id="0" w:name="_GoBack"/>
      <w:bookmarkEnd w:id="0"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>
      <w:pPr>
        <w:rPr>
          <w:sz w:val="24"/>
          <w:szCs w:val="24"/>
        </w:rPr>
      </w:pP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Programming  Languages     : C,C++ ,Python ,Java,C#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Database                                   :Sql server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Web Development                  :HTML5 ,CSS3 ,Javascript, Angular 14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Framework                               :Django,Asp.net Mvc5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Projects: </w:t>
      </w:r>
      <w:r>
        <w:rPr>
          <w:sz w:val="24"/>
          <w:szCs w:val="24"/>
        </w:rPr>
        <w:t>Digital Hr Project on Django.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Summer Internship  on Python.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Personal Portfolio Website.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Detail: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Gender:  Male                                                                     Date Of Birth: 05/05/2002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Nationality : Indian                                                            Languages:</w:t>
      </w:r>
      <w:r>
        <w:rPr>
          <w:sz w:val="24"/>
          <w:szCs w:val="24"/>
        </w:rPr>
        <w:t xml:space="preserve">  English and Hindi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</TotalTime>
  <Application>Yozo_Office</Application>
  <Pages>1</Pages>
  <Words>135</Words>
  <Characters>849</Characters>
  <Lines>25</Lines>
  <Paragraphs>23</Paragraphs>
  <CharactersWithSpaces>1436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MOHIT MISHRA</dc:creator>
  <cp:lastModifiedBy>vivo user</cp:lastModifiedBy>
  <cp:revision>2</cp:revision>
  <dcterms:created xsi:type="dcterms:W3CDTF">2022-06-21T13:24:00Z</dcterms:created>
  <dcterms:modified xsi:type="dcterms:W3CDTF">2022-09-09T03:26:14Z</dcterms:modified>
</cp:coreProperties>
</file>